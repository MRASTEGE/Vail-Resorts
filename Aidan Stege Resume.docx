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Pr>
      <w:tblGrid>
        <w:gridCol w:w="1620"/>
        <w:gridCol w:w="540"/>
        <w:gridCol w:w="8640"/>
      </w:tblGrid>
      <w:tr w:rsidR="009F19E9" w14:paraId="0A20FF74" w14:textId="77777777" w:rsidTr="00BA45FF">
        <w:tc>
          <w:tcPr>
            <w:tcW w:w="750" w:type="pct"/>
          </w:tcPr>
          <w:p w14:paraId="0C1567C4" w14:textId="77777777" w:rsidR="009F19E9" w:rsidRDefault="009F19E9" w:rsidP="00620EA4">
            <w:pPr>
              <w:pStyle w:val="Heading1"/>
            </w:pPr>
          </w:p>
        </w:tc>
        <w:tc>
          <w:tcPr>
            <w:tcW w:w="250" w:type="pct"/>
          </w:tcPr>
          <w:p w14:paraId="2C3A71D7" w14:textId="77777777" w:rsidR="009F19E9" w:rsidRPr="009F19E9" w:rsidRDefault="009F19E9" w:rsidP="009F19E9"/>
        </w:tc>
        <w:tc>
          <w:tcPr>
            <w:tcW w:w="4000" w:type="pct"/>
          </w:tcPr>
          <w:p w14:paraId="592E2251" w14:textId="77777777" w:rsidR="00706B68" w:rsidRDefault="00706B68" w:rsidP="00706B68">
            <w:pPr>
              <w:pStyle w:val="Title"/>
            </w:pPr>
            <w:r>
              <w:t>Aidan Stege</w:t>
            </w:r>
          </w:p>
          <w:p w14:paraId="59E755C4" w14:textId="77777777" w:rsidR="00706B68" w:rsidRDefault="00706B68" w:rsidP="00620EA4">
            <w:pPr>
              <w:pStyle w:val="ContactDetails"/>
            </w:pPr>
            <w:r>
              <w:t>P.O.Box 2222</w:t>
            </w:r>
          </w:p>
          <w:p w14:paraId="03FE16B0" w14:textId="3125F2DE" w:rsidR="00127813" w:rsidRDefault="009F19E9" w:rsidP="00706B68">
            <w:pPr>
              <w:pStyle w:val="ContactDetails"/>
            </w:pPr>
            <w:r>
              <w:fldChar w:fldCharType="begin"/>
            </w:r>
            <w:r>
              <w:instrText xml:space="preserve"> PLACEHOLDER </w:instrText>
            </w:r>
            <w:r>
              <w:fldChar w:fldCharType="begin"/>
            </w:r>
            <w:r>
              <w:instrText xml:space="preserve"> IF </w:instrText>
            </w:r>
            <w:fldSimple w:instr=" USERPROPERTY WorkCity ">
              <w:r w:rsidR="00706B68">
                <w:rPr>
                  <w:noProof/>
                </w:rPr>
                <w:instrText>Edwards</w:instrText>
              </w:r>
            </w:fldSimple>
            <w:r>
              <w:instrText xml:space="preserve">="" "[City]" </w:instrText>
            </w:r>
            <w:fldSimple w:instr=" USERPROPERTY WorkCity ">
              <w:r w:rsidR="00706B68">
                <w:rPr>
                  <w:noProof/>
                </w:rPr>
                <w:instrText>Edwards</w:instrText>
              </w:r>
            </w:fldSimple>
            <w:r>
              <w:fldChar w:fldCharType="separate"/>
            </w:r>
            <w:r w:rsidR="00706B68">
              <w:rPr>
                <w:noProof/>
              </w:rPr>
              <w:instrText>Edwards</w:instrText>
            </w:r>
            <w:r>
              <w:fldChar w:fldCharType="end"/>
            </w:r>
            <w:r>
              <w:instrText xml:space="preserve"> \* MERGEFORMAT</w:instrText>
            </w:r>
            <w:r>
              <w:fldChar w:fldCharType="separate"/>
            </w:r>
            <w:r w:rsidR="00706B68">
              <w:t>Edwards</w:t>
            </w:r>
            <w:r>
              <w:fldChar w:fldCharType="end"/>
            </w:r>
            <w:r>
              <w:t xml:space="preserve">, </w:t>
            </w:r>
            <w:r>
              <w:fldChar w:fldCharType="begin"/>
            </w:r>
            <w:r>
              <w:instrText xml:space="preserve"> PLACEHOLDER </w:instrText>
            </w:r>
            <w:r>
              <w:fldChar w:fldCharType="begin"/>
            </w:r>
            <w:r>
              <w:instrText xml:space="preserve"> IF </w:instrText>
            </w:r>
            <w:fldSimple w:instr=" USERPROPERTY WorkState ">
              <w:r w:rsidR="00706B68">
                <w:rPr>
                  <w:noProof/>
                </w:rPr>
                <w:instrText>CO</w:instrText>
              </w:r>
            </w:fldSimple>
            <w:r>
              <w:instrText xml:space="preserve">="" "[State]"  </w:instrText>
            </w:r>
            <w:fldSimple w:instr=" USERPROPERTY WorkState ">
              <w:r w:rsidR="00706B68">
                <w:rPr>
                  <w:noProof/>
                </w:rPr>
                <w:instrText>CO</w:instrText>
              </w:r>
            </w:fldSimple>
            <w:r>
              <w:fldChar w:fldCharType="separate"/>
            </w:r>
            <w:r w:rsidR="00706B68">
              <w:rPr>
                <w:noProof/>
              </w:rPr>
              <w:instrText>CO</w:instrText>
            </w:r>
            <w:r>
              <w:fldChar w:fldCharType="end"/>
            </w:r>
            <w:r>
              <w:instrText xml:space="preserve"> \* MERGEFORMAT</w:instrText>
            </w:r>
            <w:r>
              <w:fldChar w:fldCharType="separate"/>
            </w:r>
            <w:r w:rsidR="00706B68">
              <w:t>CO</w:t>
            </w:r>
            <w:r>
              <w:fldChar w:fldCharType="end"/>
            </w:r>
            <w:r>
              <w:t xml:space="preserve"> </w:t>
            </w:r>
            <w:r>
              <w:fldChar w:fldCharType="begin"/>
            </w:r>
            <w:r>
              <w:instrText xml:space="preserve"> PLACEHOLDER </w:instrText>
            </w:r>
            <w:r>
              <w:fldChar w:fldCharType="begin"/>
            </w:r>
            <w:r>
              <w:instrText xml:space="preserve"> IF </w:instrText>
            </w:r>
            <w:fldSimple w:instr=" USERPROPERTY WorkZip ">
              <w:r w:rsidR="00706B68">
                <w:rPr>
                  <w:noProof/>
                </w:rPr>
                <w:instrText>81632-4716</w:instrText>
              </w:r>
            </w:fldSimple>
            <w:r>
              <w:instrText xml:space="preserve">="" "[Postal Code]" </w:instrText>
            </w:r>
            <w:fldSimple w:instr=" USERPROPERTY WorkZip ">
              <w:r w:rsidR="00706B68">
                <w:rPr>
                  <w:noProof/>
                </w:rPr>
                <w:instrText>81632-4716</w:instrText>
              </w:r>
            </w:fldSimple>
            <w:r>
              <w:fldChar w:fldCharType="separate"/>
            </w:r>
            <w:r w:rsidR="00706B68">
              <w:rPr>
                <w:noProof/>
              </w:rPr>
              <w:instrText>81632-4716</w:instrText>
            </w:r>
            <w:r>
              <w:fldChar w:fldCharType="end"/>
            </w:r>
            <w:r>
              <w:instrText xml:space="preserve"> \* MERGEFORMAT</w:instrText>
            </w:r>
            <w:r>
              <w:fldChar w:fldCharType="separate"/>
            </w:r>
            <w:r w:rsidR="00706B68">
              <w:t>81632-4716</w:t>
            </w:r>
            <w:r>
              <w:fldChar w:fldCharType="end"/>
            </w:r>
            <w:r>
              <w:br/>
              <w:t xml:space="preserve">T: </w:t>
            </w:r>
            <w:r w:rsidR="00706B68" w:rsidRPr="00BF7288">
              <w:rPr>
                <w:b/>
              </w:rPr>
              <w:t>(970) 401-0010</w:t>
            </w:r>
            <w:r>
              <w:t xml:space="preserve"> </w:t>
            </w:r>
          </w:p>
          <w:p w14:paraId="1AD21FF7" w14:textId="6590B2AF" w:rsidR="009F19E9" w:rsidRDefault="009F19E9" w:rsidP="00706B68">
            <w:pPr>
              <w:pStyle w:val="ContactDetails"/>
            </w:pPr>
            <w:r>
              <w:t xml:space="preserve">E: </w:t>
            </w:r>
            <w:proofErr w:type="spellStart"/>
            <w:r w:rsidR="00706B68" w:rsidRPr="00BF7288">
              <w:rPr>
                <w:b/>
              </w:rPr>
              <w:t>mrastege</w:t>
            </w:r>
            <w:proofErr w:type="spellEnd"/>
            <w:r w:rsidR="00706B68" w:rsidRPr="00BF7288">
              <w:rPr>
                <w:b/>
              </w:rPr>
              <w:t>@.me.com</w:t>
            </w:r>
          </w:p>
        </w:tc>
      </w:tr>
      <w:tr w:rsidR="009F19E9" w14:paraId="5306CACC" w14:textId="77777777" w:rsidTr="00BA45FF">
        <w:tc>
          <w:tcPr>
            <w:tcW w:w="750" w:type="pct"/>
          </w:tcPr>
          <w:p w14:paraId="2EF4CBE0" w14:textId="77777777" w:rsidR="009F19E9" w:rsidRDefault="009F19E9" w:rsidP="009F19E9">
            <w:pPr>
              <w:pStyle w:val="SpaceBetween"/>
            </w:pPr>
          </w:p>
        </w:tc>
        <w:tc>
          <w:tcPr>
            <w:tcW w:w="250" w:type="pct"/>
          </w:tcPr>
          <w:p w14:paraId="003E15D6" w14:textId="77777777" w:rsidR="009F19E9" w:rsidRPr="009F19E9" w:rsidRDefault="009F19E9" w:rsidP="009F19E9">
            <w:pPr>
              <w:pStyle w:val="SpaceBetween"/>
            </w:pPr>
          </w:p>
        </w:tc>
        <w:tc>
          <w:tcPr>
            <w:tcW w:w="4000" w:type="pct"/>
          </w:tcPr>
          <w:p w14:paraId="68D874D4" w14:textId="77777777" w:rsidR="009F19E9" w:rsidRPr="009F19E9" w:rsidRDefault="009F19E9" w:rsidP="009F19E9">
            <w:pPr>
              <w:pStyle w:val="SpaceBetween"/>
            </w:pPr>
          </w:p>
        </w:tc>
      </w:tr>
      <w:tr w:rsidR="009F19E9" w14:paraId="29F4D48A" w14:textId="77777777" w:rsidTr="00BA45FF">
        <w:trPr>
          <w:trHeight w:val="882"/>
        </w:trPr>
        <w:tc>
          <w:tcPr>
            <w:tcW w:w="750" w:type="pct"/>
          </w:tcPr>
          <w:p w14:paraId="469EDDE8" w14:textId="77777777" w:rsidR="009F19E9" w:rsidRDefault="009F19E9" w:rsidP="00620EA4">
            <w:pPr>
              <w:pStyle w:val="Heading1"/>
            </w:pPr>
            <w:r>
              <w:t>Objective</w:t>
            </w:r>
          </w:p>
        </w:tc>
        <w:tc>
          <w:tcPr>
            <w:tcW w:w="250" w:type="pct"/>
          </w:tcPr>
          <w:p w14:paraId="57B3F967" w14:textId="77777777" w:rsidR="009F19E9" w:rsidRPr="009F19E9" w:rsidRDefault="009F19E9" w:rsidP="009F19E9"/>
        </w:tc>
        <w:tc>
          <w:tcPr>
            <w:tcW w:w="4000" w:type="pct"/>
          </w:tcPr>
          <w:sdt>
            <w:sdtPr>
              <w:id w:val="8394789"/>
              <w:placeholder>
                <w:docPart w:val="F4A4AFBF37A2B34CB0710AD33406C812"/>
              </w:placeholder>
            </w:sdtPr>
            <w:sdtEndPr/>
            <w:sdtContent>
              <w:p w14:paraId="2E73C261" w14:textId="038AB78A" w:rsidR="009F19E9" w:rsidRPr="00706B68" w:rsidRDefault="00706B68" w:rsidP="00706B68">
                <w:pPr>
                  <w:pStyle w:val="BodyText"/>
                  <w:tabs>
                    <w:tab w:val="left" w:pos="10531"/>
                  </w:tabs>
                </w:pPr>
                <w:r>
                  <w:t xml:space="preserve">I am </w:t>
                </w:r>
                <w:r w:rsidRPr="00706B68">
                  <w:t>seeking</w:t>
                </w:r>
                <w:r>
                  <w:t xml:space="preserve"> an opportunity that will allow me to further my education experience, and that will also enable me to grow as a young professional. I know that my level of commitment and dependability wil</w:t>
                </w:r>
                <w:r w:rsidR="00B95D3C">
                  <w:t>l prove to be valuable assets.</w:t>
                </w:r>
              </w:p>
            </w:sdtContent>
          </w:sdt>
        </w:tc>
      </w:tr>
      <w:tr w:rsidR="009F19E9" w14:paraId="7F0FEFF5" w14:textId="77777777" w:rsidTr="00BA45FF">
        <w:trPr>
          <w:trHeight w:val="477"/>
        </w:trPr>
        <w:tc>
          <w:tcPr>
            <w:tcW w:w="750" w:type="pct"/>
          </w:tcPr>
          <w:p w14:paraId="308A68AF" w14:textId="77777777" w:rsidR="009F19E9" w:rsidRDefault="009F19E9" w:rsidP="009F19E9">
            <w:pPr>
              <w:pStyle w:val="SpaceBetween"/>
            </w:pPr>
          </w:p>
        </w:tc>
        <w:tc>
          <w:tcPr>
            <w:tcW w:w="250" w:type="pct"/>
          </w:tcPr>
          <w:p w14:paraId="48DEBE0B" w14:textId="77777777" w:rsidR="009F19E9" w:rsidRPr="009F19E9" w:rsidRDefault="009F19E9" w:rsidP="009F19E9">
            <w:pPr>
              <w:pStyle w:val="SpaceBetween"/>
            </w:pPr>
          </w:p>
        </w:tc>
        <w:tc>
          <w:tcPr>
            <w:tcW w:w="4000" w:type="pct"/>
          </w:tcPr>
          <w:p w14:paraId="242D75E1" w14:textId="77777777" w:rsidR="009F19E9" w:rsidRPr="009F19E9" w:rsidRDefault="009F19E9" w:rsidP="009F19E9">
            <w:pPr>
              <w:pStyle w:val="SpaceBetween"/>
            </w:pPr>
          </w:p>
        </w:tc>
      </w:tr>
      <w:tr w:rsidR="009F19E9" w14:paraId="1AEE5158" w14:textId="77777777" w:rsidTr="00BA45FF">
        <w:trPr>
          <w:trHeight w:val="2826"/>
        </w:trPr>
        <w:tc>
          <w:tcPr>
            <w:tcW w:w="750" w:type="pct"/>
          </w:tcPr>
          <w:p w14:paraId="21758530" w14:textId="77777777" w:rsidR="009F19E9" w:rsidRDefault="009F19E9" w:rsidP="00620EA4">
            <w:pPr>
              <w:pStyle w:val="Heading1"/>
            </w:pPr>
            <w:r>
              <w:t>Experience</w:t>
            </w:r>
          </w:p>
        </w:tc>
        <w:tc>
          <w:tcPr>
            <w:tcW w:w="250" w:type="pct"/>
          </w:tcPr>
          <w:p w14:paraId="34834D97" w14:textId="77777777" w:rsidR="009F19E9" w:rsidRPr="009F19E9" w:rsidRDefault="009F19E9" w:rsidP="009F19E9"/>
        </w:tc>
        <w:tc>
          <w:tcPr>
            <w:tcW w:w="4000" w:type="pct"/>
          </w:tcPr>
          <w:sdt>
            <w:sdtPr>
              <w:rPr>
                <w:rFonts w:asciiTheme="majorHAnsi" w:eastAsiaTheme="majorEastAsia" w:hAnsiTheme="majorHAnsi" w:cstheme="majorBidi"/>
                <w:bCs/>
                <w:color w:val="58595B" w:themeColor="text2"/>
                <w:szCs w:val="20"/>
              </w:rPr>
              <w:id w:val="9459739"/>
              <w:placeholder>
                <w:docPart w:val="5EC2AB74E83DC14BA4C74F5E534921A8"/>
              </w:placeholder>
            </w:sdtPr>
            <w:sdtEndPr>
              <w:rPr>
                <w:b/>
              </w:rPr>
            </w:sdtEndPr>
            <w:sdtContent>
              <w:p w14:paraId="79F2FD5A" w14:textId="77777777" w:rsidR="00BA45FF" w:rsidRDefault="00BA45FF" w:rsidP="00BA45FF">
                <w:pPr>
                  <w:pStyle w:val="BodyText"/>
                </w:pPr>
              </w:p>
              <w:p w14:paraId="036AD8AA" w14:textId="3BFEA769" w:rsidR="00BA45FF" w:rsidRPr="00BA45FF" w:rsidRDefault="00BA45FF" w:rsidP="00BA45FF">
                <w:pPr>
                  <w:pStyle w:val="BodyText"/>
                  <w:rPr>
                    <w:b/>
                    <w:color w:val="auto"/>
                  </w:rPr>
                </w:pPr>
                <w:r w:rsidRPr="00BA45FF">
                  <w:rPr>
                    <w:b/>
                    <w:color w:val="auto"/>
                  </w:rPr>
                  <w:t>Ski Instructor, Beaver Creek Children’s Ski School</w:t>
                </w:r>
                <w:r>
                  <w:rPr>
                    <w:b/>
                    <w:color w:val="auto"/>
                  </w:rPr>
                  <w:t xml:space="preserve"> / Vail Resorts     </w:t>
                </w:r>
                <w:r w:rsidRPr="00BA45FF">
                  <w:rPr>
                    <w:b/>
                    <w:color w:val="auto"/>
                  </w:rPr>
                  <w:t xml:space="preserve">                            11/2015 – 04/2016</w:t>
                </w:r>
              </w:p>
              <w:p w14:paraId="44188BA5" w14:textId="117B3915" w:rsidR="00BA45FF" w:rsidRDefault="000D2C2E" w:rsidP="00BA45FF">
                <w:pPr>
                  <w:pStyle w:val="Heading2"/>
                </w:pPr>
                <w:r>
                  <w:t xml:space="preserve">Ski instructor for Beaver Creek Ski School, </w:t>
                </w:r>
                <w:r w:rsidR="008B19BC">
                  <w:t xml:space="preserve">instructing </w:t>
                </w:r>
                <w:r w:rsidR="00BA45FF">
                  <w:t>class</w:t>
                </w:r>
                <w:r>
                  <w:t>es</w:t>
                </w:r>
                <w:r w:rsidR="00BA45FF">
                  <w:t xml:space="preserve"> of kids aged 7-14 in skiing.</w:t>
                </w:r>
                <w:r>
                  <w:t xml:space="preserve"> Class Sizes from 1 –</w:t>
                </w:r>
                <w:r w:rsidR="008B19BC">
                  <w:t xml:space="preserve"> 14 kids.</w:t>
                </w:r>
                <w:r>
                  <w:t xml:space="preserve"> Working with kids with </w:t>
                </w:r>
                <w:r w:rsidR="008B19BC">
                  <w:t>varying</w:t>
                </w:r>
                <w:r>
                  <w:t xml:space="preserve"> skill levels, </w:t>
                </w:r>
                <w:r w:rsidR="008B19BC">
                  <w:t>teaching skiing technics and s</w:t>
                </w:r>
                <w:r w:rsidR="006A3C57">
                  <w:t>kills and</w:t>
                </w:r>
                <w:bookmarkStart w:id="0" w:name="_GoBack"/>
                <w:bookmarkEnd w:id="0"/>
                <w:r w:rsidR="00107187">
                  <w:t xml:space="preserve"> daily </w:t>
                </w:r>
                <w:r w:rsidR="008B19BC">
                  <w:t xml:space="preserve">meeting with parents. Daily reports of students attending class and status of </w:t>
                </w:r>
                <w:r w:rsidR="00107187">
                  <w:t xml:space="preserve">ski </w:t>
                </w:r>
                <w:r w:rsidR="008B19BC">
                  <w:t xml:space="preserve">level. </w:t>
                </w:r>
                <w:r w:rsidR="00BA45FF">
                  <w:t xml:space="preserve"> </w:t>
                </w:r>
                <w:r w:rsidR="008B19BC">
                  <w:t>I h</w:t>
                </w:r>
                <w:r w:rsidR="00107187">
                  <w:t>ad to be a great example, an excellent</w:t>
                </w:r>
                <w:r w:rsidR="008B19BC">
                  <w:t xml:space="preserve"> communicator </w:t>
                </w:r>
                <w:r w:rsidR="00BA45FF">
                  <w:t>and also be nurturing and firm when needed.</w:t>
                </w:r>
                <w:r w:rsidR="008B19BC">
                  <w:t xml:space="preserve"> </w:t>
                </w:r>
              </w:p>
            </w:sdtContent>
          </w:sdt>
          <w:p w14:paraId="26B7F306" w14:textId="77777777" w:rsidR="00BA45FF" w:rsidRDefault="00BA45FF" w:rsidP="007F4AE1">
            <w:pPr>
              <w:pStyle w:val="Heading2"/>
            </w:pPr>
          </w:p>
          <w:p w14:paraId="2C447AD0" w14:textId="0152225E" w:rsidR="007F4AE1" w:rsidRPr="00BA45FF" w:rsidRDefault="00706B68" w:rsidP="007F4AE1">
            <w:pPr>
              <w:pStyle w:val="Heading2"/>
              <w:rPr>
                <w:color w:val="auto"/>
              </w:rPr>
            </w:pPr>
            <w:r w:rsidRPr="00BA45FF">
              <w:rPr>
                <w:b/>
                <w:color w:val="auto"/>
              </w:rPr>
              <w:t>Lead Laborer, Carpentry Inc.</w:t>
            </w:r>
            <w:r w:rsidR="007F4AE1" w:rsidRPr="00BA45FF">
              <w:rPr>
                <w:b/>
                <w:color w:val="auto"/>
              </w:rPr>
              <w:tab/>
            </w:r>
            <w:r w:rsidR="00BF7288" w:rsidRPr="00BA45FF">
              <w:rPr>
                <w:b/>
                <w:color w:val="auto"/>
              </w:rPr>
              <w:t>6/2013</w:t>
            </w:r>
            <w:r w:rsidRPr="00BA45FF">
              <w:rPr>
                <w:b/>
                <w:color w:val="auto"/>
              </w:rPr>
              <w:t xml:space="preserve"> – 9/2015</w:t>
            </w:r>
          </w:p>
          <w:sdt>
            <w:sdtPr>
              <w:id w:val="9459741"/>
              <w:placeholder>
                <w:docPart w:val="BCAAEC5AA82418429DC5C6A5455F82CF"/>
              </w:placeholder>
            </w:sdtPr>
            <w:sdtEndPr/>
            <w:sdtContent>
              <w:p w14:paraId="1053BB7A" w14:textId="71B2293E" w:rsidR="00107187" w:rsidRDefault="007308A0" w:rsidP="007F4AE1">
                <w:pPr>
                  <w:pStyle w:val="BodyText"/>
                </w:pPr>
                <w:r>
                  <w:t xml:space="preserve">During Summer Breaks: </w:t>
                </w:r>
                <w:r w:rsidR="00047A2A">
                  <w:t>Organize &amp; Distribute onsite materials and tools.</w:t>
                </w:r>
                <w:r w:rsidR="00706B68">
                  <w:t xml:space="preserve"> Working with Onsite Proje</w:t>
                </w:r>
                <w:r w:rsidR="00047A2A">
                  <w:t xml:space="preserve">ct Manager to Coordinate other team laborers. </w:t>
                </w:r>
                <w:r w:rsidR="00706B68">
                  <w:t>Instruct</w:t>
                </w:r>
                <w:r w:rsidR="00AE4954">
                  <w:t>ion and Safety Orientation for new laborers.</w:t>
                </w:r>
                <w:r w:rsidR="00706B68">
                  <w:t xml:space="preserve"> </w:t>
                </w:r>
                <w:r w:rsidR="00BF7288">
                  <w:t>Assisting</w:t>
                </w:r>
                <w:r w:rsidR="00706B68">
                  <w:t xml:space="preserve"> Carpenters and Project Management on </w:t>
                </w:r>
                <w:r w:rsidR="00BF7288">
                  <w:t>Resort Multi Story Projects and Residential Projec</w:t>
                </w:r>
                <w:r w:rsidR="00107187">
                  <w:t>ts</w:t>
                </w:r>
              </w:p>
            </w:sdtContent>
          </w:sdt>
          <w:p w14:paraId="58ED193E" w14:textId="31EA9B47" w:rsidR="009F19E9" w:rsidRPr="009F19E9" w:rsidRDefault="00B95D3C" w:rsidP="007F4AE1">
            <w:pPr>
              <w:pStyle w:val="BodyText"/>
            </w:pPr>
            <w:r>
              <w:t xml:space="preserve">                      </w:t>
            </w:r>
          </w:p>
        </w:tc>
      </w:tr>
      <w:tr w:rsidR="009F19E9" w14:paraId="5112C4B4" w14:textId="77777777" w:rsidTr="00BA45FF">
        <w:tc>
          <w:tcPr>
            <w:tcW w:w="750" w:type="pct"/>
          </w:tcPr>
          <w:p w14:paraId="43B34D13" w14:textId="77777777" w:rsidR="009F19E9" w:rsidRDefault="009F19E9" w:rsidP="009F19E9">
            <w:pPr>
              <w:pStyle w:val="SpaceBetween"/>
            </w:pPr>
          </w:p>
        </w:tc>
        <w:tc>
          <w:tcPr>
            <w:tcW w:w="250" w:type="pct"/>
          </w:tcPr>
          <w:p w14:paraId="50A09CE8" w14:textId="77777777" w:rsidR="009F19E9" w:rsidRPr="009F19E9" w:rsidRDefault="009F19E9" w:rsidP="009F19E9">
            <w:pPr>
              <w:pStyle w:val="SpaceBetween"/>
            </w:pPr>
          </w:p>
        </w:tc>
        <w:tc>
          <w:tcPr>
            <w:tcW w:w="4000" w:type="pct"/>
          </w:tcPr>
          <w:p w14:paraId="3CB0434D" w14:textId="77777777" w:rsidR="009F19E9" w:rsidRPr="009F19E9" w:rsidRDefault="009F19E9" w:rsidP="009F19E9">
            <w:pPr>
              <w:pStyle w:val="SpaceBetween"/>
            </w:pPr>
          </w:p>
        </w:tc>
      </w:tr>
      <w:tr w:rsidR="009F19E9" w14:paraId="227B4436" w14:textId="77777777" w:rsidTr="00BA45FF">
        <w:tc>
          <w:tcPr>
            <w:tcW w:w="750" w:type="pct"/>
          </w:tcPr>
          <w:p w14:paraId="5810FE2A" w14:textId="77777777" w:rsidR="009F19E9" w:rsidRDefault="009F19E9" w:rsidP="00620EA4">
            <w:pPr>
              <w:pStyle w:val="Heading1"/>
            </w:pPr>
            <w:r>
              <w:t>Education</w:t>
            </w:r>
          </w:p>
        </w:tc>
        <w:tc>
          <w:tcPr>
            <w:tcW w:w="250" w:type="pct"/>
          </w:tcPr>
          <w:p w14:paraId="1EF363C2" w14:textId="77777777" w:rsidR="009F19E9" w:rsidRPr="009F19E9" w:rsidRDefault="009F19E9" w:rsidP="009F19E9"/>
        </w:tc>
        <w:tc>
          <w:tcPr>
            <w:tcW w:w="4000" w:type="pct"/>
          </w:tcPr>
          <w:p w14:paraId="7A46BC6D" w14:textId="77777777" w:rsidR="00BF7288" w:rsidRDefault="00044EC8" w:rsidP="00BF7288">
            <w:pPr>
              <w:pStyle w:val="Heading2"/>
            </w:pPr>
            <w:sdt>
              <w:sdtPr>
                <w:id w:val="9459748"/>
                <w:placeholder>
                  <w:docPart w:val="9EAEA77FC9540343892C7F0898825722"/>
                </w:placeholder>
              </w:sdtPr>
              <w:sdtEndPr/>
              <w:sdtContent>
                <w:r w:rsidR="00BF7288">
                  <w:t>Battle Mountain High School                                                                                               08/2011-05/2015</w:t>
                </w:r>
              </w:sdtContent>
            </w:sdt>
          </w:p>
          <w:p w14:paraId="06B78F39" w14:textId="77777777" w:rsidR="00BF7288" w:rsidRDefault="00BF7288" w:rsidP="00BF7288">
            <w:pPr>
              <w:pStyle w:val="Heading2"/>
            </w:pPr>
            <w:r>
              <w:t>0151 Miller Ranch</w:t>
            </w:r>
          </w:p>
          <w:p w14:paraId="4AFE274B" w14:textId="77777777" w:rsidR="00BF7288" w:rsidRDefault="00BF7288" w:rsidP="00BF7288">
            <w:pPr>
              <w:pStyle w:val="Heading2"/>
            </w:pPr>
            <w:r>
              <w:t>Edwards, CO 81632</w:t>
            </w:r>
          </w:p>
          <w:sdt>
            <w:sdtPr>
              <w:id w:val="9459749"/>
              <w:placeholder>
                <w:docPart w:val="D7EBAE9FC6A72B468C4D207FF779933D"/>
              </w:placeholder>
            </w:sdtPr>
            <w:sdtEndPr/>
            <w:sdtContent>
              <w:p w14:paraId="22B670BF" w14:textId="77777777" w:rsidR="00EF6DFC" w:rsidRDefault="00BF7288" w:rsidP="00BF7288">
                <w:pPr>
                  <w:pStyle w:val="BodyText"/>
                </w:pPr>
                <w:r>
                  <w:t>- High School Diploma- Class of 2015</w:t>
                </w:r>
              </w:p>
              <w:p w14:paraId="1E811BFE" w14:textId="77777777" w:rsidR="00EF6DFC" w:rsidRDefault="00EF6DFC" w:rsidP="00BF7288">
                <w:pPr>
                  <w:pStyle w:val="BodyText"/>
                </w:pPr>
              </w:p>
              <w:p w14:paraId="5A1BA195" w14:textId="7488D9FD" w:rsidR="00EF6DFC" w:rsidRDefault="00EF6DFC" w:rsidP="00BF7288">
                <w:pPr>
                  <w:pStyle w:val="BodyText"/>
                </w:pPr>
                <w:r>
                  <w:t>Front Range Community College                                                                                      08/2015- Present</w:t>
                </w:r>
              </w:p>
              <w:p w14:paraId="78886BF9" w14:textId="77777777" w:rsidR="00EF6DFC" w:rsidRDefault="00EF6DFC" w:rsidP="00BF7288">
                <w:pPr>
                  <w:pStyle w:val="BodyText"/>
                </w:pPr>
                <w:r>
                  <w:t xml:space="preserve">4616 S </w:t>
                </w:r>
                <w:proofErr w:type="spellStart"/>
                <w:r>
                  <w:t>Sheilds</w:t>
                </w:r>
                <w:proofErr w:type="spellEnd"/>
                <w:r>
                  <w:t xml:space="preserve"> Street</w:t>
                </w:r>
              </w:p>
              <w:p w14:paraId="13363AD2" w14:textId="214BD075" w:rsidR="009F19E9" w:rsidRPr="009F19E9" w:rsidRDefault="00EF6DFC" w:rsidP="00BF7288">
                <w:pPr>
                  <w:pStyle w:val="BodyText"/>
                </w:pPr>
                <w:r>
                  <w:t>Fort Collins, CO 80526</w:t>
                </w:r>
              </w:p>
            </w:sdtContent>
          </w:sdt>
        </w:tc>
      </w:tr>
      <w:tr w:rsidR="009F19E9" w14:paraId="1156D152" w14:textId="77777777" w:rsidTr="00BA45FF">
        <w:tc>
          <w:tcPr>
            <w:tcW w:w="750" w:type="pct"/>
          </w:tcPr>
          <w:p w14:paraId="6DF48EC0" w14:textId="24A32193" w:rsidR="009F19E9" w:rsidRDefault="009F19E9" w:rsidP="009F19E9">
            <w:pPr>
              <w:pStyle w:val="SpaceBetween"/>
            </w:pPr>
          </w:p>
        </w:tc>
        <w:tc>
          <w:tcPr>
            <w:tcW w:w="250" w:type="pct"/>
          </w:tcPr>
          <w:p w14:paraId="5A15525C" w14:textId="77777777" w:rsidR="009F19E9" w:rsidRPr="009F19E9" w:rsidRDefault="009F19E9" w:rsidP="009F19E9">
            <w:pPr>
              <w:pStyle w:val="SpaceBetween"/>
            </w:pPr>
          </w:p>
        </w:tc>
        <w:tc>
          <w:tcPr>
            <w:tcW w:w="4000" w:type="pct"/>
          </w:tcPr>
          <w:p w14:paraId="7F0581F0" w14:textId="77777777" w:rsidR="009F19E9" w:rsidRPr="009F19E9" w:rsidRDefault="009F19E9" w:rsidP="009F19E9">
            <w:pPr>
              <w:pStyle w:val="SpaceBetween"/>
            </w:pPr>
          </w:p>
        </w:tc>
      </w:tr>
      <w:tr w:rsidR="00BF7288" w14:paraId="52C961EA" w14:textId="77777777" w:rsidTr="00BA45FF">
        <w:tc>
          <w:tcPr>
            <w:tcW w:w="750" w:type="pct"/>
          </w:tcPr>
          <w:p w14:paraId="4AA8F774" w14:textId="23C2D38E" w:rsidR="00BF7288" w:rsidRDefault="00665D1D" w:rsidP="00665D1D">
            <w:pPr>
              <w:pStyle w:val="Heading1"/>
              <w:jc w:val="left"/>
            </w:pPr>
            <w:r>
              <w:lastRenderedPageBreak/>
              <w:t xml:space="preserve">                        </w:t>
            </w:r>
            <w:r w:rsidR="00BF7288">
              <w:t>Skills</w:t>
            </w:r>
          </w:p>
        </w:tc>
        <w:tc>
          <w:tcPr>
            <w:tcW w:w="250" w:type="pct"/>
          </w:tcPr>
          <w:p w14:paraId="4F29ED9D" w14:textId="77777777" w:rsidR="00BF7288" w:rsidRPr="009F19E9" w:rsidRDefault="00BF7288" w:rsidP="009F19E9"/>
        </w:tc>
        <w:tc>
          <w:tcPr>
            <w:tcW w:w="4000" w:type="pct"/>
          </w:tcPr>
          <w:sdt>
            <w:sdtPr>
              <w:id w:val="9459754"/>
              <w:placeholder>
                <w:docPart w:val="051A52F8A354AC478165D6246FD59577"/>
              </w:placeholder>
            </w:sdtPr>
            <w:sdtEndPr/>
            <w:sdtContent>
              <w:p w14:paraId="168D7D06" w14:textId="77777777" w:rsidR="00BF7288" w:rsidRDefault="00BF7288" w:rsidP="00BF7288">
                <w:pPr>
                  <w:pStyle w:val="BodyText"/>
                  <w:numPr>
                    <w:ilvl w:val="0"/>
                    <w:numId w:val="11"/>
                  </w:numPr>
                </w:pPr>
                <w:r>
                  <w:t>Experienced and competent with Microsoft Office- Word, Excel, and PowerPoint.</w:t>
                </w:r>
              </w:p>
              <w:p w14:paraId="4D02129D" w14:textId="77777777" w:rsidR="00BF7288" w:rsidRDefault="00BF7288" w:rsidP="00BF7288">
                <w:pPr>
                  <w:pStyle w:val="BodyText"/>
                  <w:numPr>
                    <w:ilvl w:val="0"/>
                    <w:numId w:val="11"/>
                  </w:numPr>
                </w:pPr>
                <w:r>
                  <w:t>Excellent Communication Skills</w:t>
                </w:r>
              </w:p>
              <w:p w14:paraId="5AE512E1" w14:textId="77777777" w:rsidR="00107187" w:rsidRDefault="00107187" w:rsidP="00BF7288">
                <w:pPr>
                  <w:pStyle w:val="BodyText"/>
                  <w:numPr>
                    <w:ilvl w:val="0"/>
                    <w:numId w:val="11"/>
                  </w:numPr>
                </w:pPr>
                <w:r>
                  <w:t xml:space="preserve">Guest Service Experience </w:t>
                </w:r>
              </w:p>
              <w:p w14:paraId="430DEE94" w14:textId="665A90E2" w:rsidR="00107187" w:rsidRDefault="00107187" w:rsidP="00BF7288">
                <w:pPr>
                  <w:pStyle w:val="BodyText"/>
                  <w:numPr>
                    <w:ilvl w:val="0"/>
                    <w:numId w:val="11"/>
                  </w:numPr>
                </w:pPr>
                <w:r>
                  <w:t xml:space="preserve">Resort/Hospitality Experience </w:t>
                </w:r>
              </w:p>
              <w:p w14:paraId="6390FD28" w14:textId="77777777" w:rsidR="00BF7288" w:rsidRDefault="00BF7288" w:rsidP="00BF7288">
                <w:pPr>
                  <w:pStyle w:val="BodyText"/>
                  <w:numPr>
                    <w:ilvl w:val="0"/>
                    <w:numId w:val="11"/>
                  </w:numPr>
                </w:pPr>
                <w:r>
                  <w:t>Dependable</w:t>
                </w:r>
              </w:p>
              <w:p w14:paraId="4C4CC57E" w14:textId="77777777" w:rsidR="00BF7288" w:rsidRDefault="00BF7288" w:rsidP="00BF7288">
                <w:pPr>
                  <w:pStyle w:val="BodyText"/>
                  <w:numPr>
                    <w:ilvl w:val="0"/>
                    <w:numId w:val="11"/>
                  </w:numPr>
                </w:pPr>
                <w:r>
                  <w:t>Punctual</w:t>
                </w:r>
              </w:p>
              <w:p w14:paraId="38414412" w14:textId="77777777" w:rsidR="00BF7288" w:rsidRDefault="00BF7288" w:rsidP="00BF7288">
                <w:pPr>
                  <w:pStyle w:val="BodyText"/>
                  <w:numPr>
                    <w:ilvl w:val="0"/>
                    <w:numId w:val="11"/>
                  </w:numPr>
                </w:pPr>
                <w:r>
                  <w:t>Hard-working</w:t>
                </w:r>
              </w:p>
              <w:p w14:paraId="3ADD4373" w14:textId="77777777" w:rsidR="00BF7288" w:rsidRDefault="00BF7288" w:rsidP="00BF7288">
                <w:pPr>
                  <w:pStyle w:val="BodyText"/>
                  <w:numPr>
                    <w:ilvl w:val="0"/>
                    <w:numId w:val="11"/>
                  </w:numPr>
                </w:pPr>
                <w:r>
                  <w:t xml:space="preserve">Fast learner </w:t>
                </w:r>
              </w:p>
              <w:p w14:paraId="5571759B" w14:textId="77777777" w:rsidR="00BF7288" w:rsidRDefault="00BF7288" w:rsidP="00BF7288">
                <w:pPr>
                  <w:pStyle w:val="BodyText"/>
                  <w:numPr>
                    <w:ilvl w:val="0"/>
                    <w:numId w:val="11"/>
                  </w:numPr>
                </w:pPr>
                <w:r>
                  <w:t>Able to perform physical labor</w:t>
                </w:r>
              </w:p>
              <w:p w14:paraId="7CB9AB8C" w14:textId="77777777" w:rsidR="00BF7288" w:rsidRDefault="00BF7288" w:rsidP="00BF7288">
                <w:pPr>
                  <w:pStyle w:val="BodyText"/>
                  <w:numPr>
                    <w:ilvl w:val="0"/>
                    <w:numId w:val="11"/>
                  </w:numPr>
                </w:pPr>
                <w:r>
                  <w:t>Flexible</w:t>
                </w:r>
              </w:p>
              <w:p w14:paraId="79F71DCE" w14:textId="77777777" w:rsidR="00BF7288" w:rsidRDefault="00BF7288" w:rsidP="00BF7288">
                <w:pPr>
                  <w:pStyle w:val="BodyText"/>
                  <w:numPr>
                    <w:ilvl w:val="0"/>
                    <w:numId w:val="11"/>
                  </w:numPr>
                </w:pPr>
                <w:r>
                  <w:t>Outgoing and Motivated</w:t>
                </w:r>
              </w:p>
              <w:p w14:paraId="26B84A18" w14:textId="77777777" w:rsidR="00B95D3C" w:rsidRDefault="00BF7288" w:rsidP="00BF7288">
                <w:pPr>
                  <w:pStyle w:val="BodyText"/>
                  <w:numPr>
                    <w:ilvl w:val="0"/>
                    <w:numId w:val="11"/>
                  </w:numPr>
                </w:pPr>
                <w:r>
                  <w:t>Manual Labor Skills</w:t>
                </w:r>
              </w:p>
              <w:p w14:paraId="087370A1" w14:textId="77777777" w:rsidR="00B95D3C" w:rsidRDefault="00B95D3C" w:rsidP="00BF7288">
                <w:pPr>
                  <w:pStyle w:val="BodyText"/>
                  <w:numPr>
                    <w:ilvl w:val="0"/>
                    <w:numId w:val="11"/>
                  </w:numPr>
                </w:pPr>
                <w:r>
                  <w:t>Responsible</w:t>
                </w:r>
              </w:p>
              <w:p w14:paraId="183F6319" w14:textId="06FF3A7D" w:rsidR="00BF7288" w:rsidRPr="009F19E9" w:rsidRDefault="00044EC8" w:rsidP="00AE6ACB">
                <w:pPr>
                  <w:pStyle w:val="BodyText"/>
                  <w:ind w:left="720"/>
                </w:pPr>
              </w:p>
            </w:sdtContent>
          </w:sdt>
        </w:tc>
      </w:tr>
      <w:tr w:rsidR="00BF7288" w14:paraId="7D8635CE" w14:textId="77777777" w:rsidTr="00BA45FF">
        <w:tc>
          <w:tcPr>
            <w:tcW w:w="750" w:type="pct"/>
          </w:tcPr>
          <w:p w14:paraId="12BE31D1" w14:textId="08867A16" w:rsidR="00BF7288" w:rsidRDefault="00BF7288" w:rsidP="009F19E9">
            <w:pPr>
              <w:pStyle w:val="SpaceBetween"/>
            </w:pPr>
          </w:p>
        </w:tc>
        <w:tc>
          <w:tcPr>
            <w:tcW w:w="250" w:type="pct"/>
          </w:tcPr>
          <w:p w14:paraId="2589D04E" w14:textId="77777777" w:rsidR="00BF7288" w:rsidRPr="009F19E9" w:rsidRDefault="00BF7288" w:rsidP="009F19E9">
            <w:pPr>
              <w:pStyle w:val="SpaceBetween"/>
            </w:pPr>
          </w:p>
        </w:tc>
        <w:tc>
          <w:tcPr>
            <w:tcW w:w="4000" w:type="pct"/>
          </w:tcPr>
          <w:p w14:paraId="33090EB6" w14:textId="77777777" w:rsidR="00BF7288" w:rsidRPr="009F19E9" w:rsidRDefault="00BF7288" w:rsidP="00BF7288">
            <w:pPr>
              <w:pStyle w:val="SpaceBetween"/>
            </w:pPr>
          </w:p>
        </w:tc>
      </w:tr>
      <w:tr w:rsidR="00BF7288" w14:paraId="3E7A3FFB" w14:textId="77777777" w:rsidTr="00BA45FF">
        <w:tc>
          <w:tcPr>
            <w:tcW w:w="750" w:type="pct"/>
          </w:tcPr>
          <w:p w14:paraId="20CB09F0" w14:textId="77777777" w:rsidR="00BF7288" w:rsidRDefault="00BF7288" w:rsidP="00620EA4">
            <w:pPr>
              <w:pStyle w:val="Heading1"/>
            </w:pPr>
          </w:p>
        </w:tc>
        <w:tc>
          <w:tcPr>
            <w:tcW w:w="250" w:type="pct"/>
          </w:tcPr>
          <w:p w14:paraId="2848F775" w14:textId="77777777" w:rsidR="00BF7288" w:rsidRPr="009F19E9" w:rsidRDefault="00BF7288" w:rsidP="009F19E9"/>
        </w:tc>
        <w:tc>
          <w:tcPr>
            <w:tcW w:w="4000" w:type="pct"/>
          </w:tcPr>
          <w:p w14:paraId="124A10FC" w14:textId="77777777" w:rsidR="00BF7288" w:rsidRPr="009F19E9" w:rsidRDefault="00044EC8" w:rsidP="00BF7288">
            <w:sdt>
              <w:sdtPr>
                <w:id w:val="8394820"/>
                <w:placeholder>
                  <w:docPart w:val="06E8BB1BBD9A874FA65B273066F6CB61"/>
                </w:placeholder>
              </w:sdtPr>
              <w:sdtEndPr/>
              <w:sdtContent>
                <w:r w:rsidR="00BF7288">
                  <w:t>References available upon request</w:t>
                </w:r>
              </w:sdtContent>
            </w:sdt>
          </w:p>
        </w:tc>
      </w:tr>
    </w:tbl>
    <w:p w14:paraId="72F54F01" w14:textId="77777777" w:rsidR="00620EA4" w:rsidRDefault="00620EA4" w:rsidP="007F4AE1">
      <w:pPr>
        <w:pStyle w:val="BodyText"/>
      </w:pPr>
    </w:p>
    <w:sectPr w:rsidR="00620EA4" w:rsidSect="00E645F4">
      <w:headerReference w:type="default"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5482D3" w14:textId="77777777" w:rsidR="00044EC8" w:rsidRDefault="00044EC8">
      <w:r>
        <w:separator/>
      </w:r>
    </w:p>
  </w:endnote>
  <w:endnote w:type="continuationSeparator" w:id="0">
    <w:p w14:paraId="51E51D13" w14:textId="77777777" w:rsidR="00044EC8" w:rsidRDefault="00044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Rockwell">
    <w:panose1 w:val="02060603020205020403"/>
    <w:charset w:val="00"/>
    <w:family w:val="auto"/>
    <w:pitch w:val="variable"/>
    <w:sig w:usb0="00000003" w:usb1="00000000" w:usb2="00000000" w:usb3="00000000" w:csb0="00000001" w:csb1="00000000"/>
  </w:font>
  <w:font w:name="ＭＳ Ｐゴシック">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602FC" w14:textId="77777777" w:rsidR="00047A2A" w:rsidRDefault="00047A2A">
    <w:pPr>
      <w:pStyle w:val="Footer"/>
    </w:pPr>
    <w:r>
      <w:fldChar w:fldCharType="begin"/>
    </w:r>
    <w:r>
      <w:instrText xml:space="preserve"> Page </w:instrText>
    </w:r>
    <w:r>
      <w:fldChar w:fldCharType="separate"/>
    </w:r>
    <w:r w:rsidR="006A3C57">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680C2A" w14:textId="77777777" w:rsidR="00044EC8" w:rsidRDefault="00044EC8">
      <w:r>
        <w:separator/>
      </w:r>
    </w:p>
  </w:footnote>
  <w:footnote w:type="continuationSeparator" w:id="0">
    <w:p w14:paraId="1010F04A" w14:textId="77777777" w:rsidR="00044EC8" w:rsidRDefault="00044E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786" w:type="dxa"/>
      <w:tblLook w:val="04A0" w:firstRow="1" w:lastRow="0" w:firstColumn="1" w:lastColumn="0" w:noHBand="0" w:noVBand="1"/>
    </w:tblPr>
    <w:tblGrid>
      <w:gridCol w:w="10084"/>
      <w:gridCol w:w="702"/>
    </w:tblGrid>
    <w:tr w:rsidR="00107187" w14:paraId="49CC430E" w14:textId="77777777" w:rsidTr="00107187">
      <w:trPr>
        <w:trHeight w:val="725"/>
      </w:trPr>
      <w:tc>
        <w:tcPr>
          <w:tcW w:w="10084" w:type="dxa"/>
          <w:vAlign w:val="center"/>
        </w:tcPr>
        <w:p w14:paraId="69FA1CA4" w14:textId="77777777" w:rsidR="00047A2A" w:rsidRDefault="00047A2A"/>
      </w:tc>
      <w:tc>
        <w:tcPr>
          <w:tcW w:w="702" w:type="dxa"/>
          <w:shd w:val="clear" w:color="auto" w:fill="E76F34" w:themeFill="accent1"/>
          <w:vAlign w:val="center"/>
        </w:tcPr>
        <w:p w14:paraId="3B29B331" w14:textId="50CD2080" w:rsidR="00047A2A" w:rsidRDefault="00107187">
          <w:r>
            <w:t>AS</w:t>
          </w:r>
        </w:p>
      </w:tc>
    </w:tr>
  </w:tbl>
  <w:p w14:paraId="3C354B46" w14:textId="77777777" w:rsidR="00047A2A" w:rsidRDefault="00047A2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328FB" w14:textId="77777777" w:rsidR="00047A2A" w:rsidRDefault="00047A2A"/>
  <w:tbl>
    <w:tblPr>
      <w:tblW w:w="4871" w:type="pct"/>
      <w:tblCellMar>
        <w:left w:w="0" w:type="dxa"/>
        <w:right w:w="0" w:type="dxa"/>
      </w:tblCellMar>
      <w:tblLook w:val="04A0" w:firstRow="1" w:lastRow="0" w:firstColumn="1" w:lastColumn="0" w:noHBand="0" w:noVBand="1"/>
    </w:tblPr>
    <w:tblGrid>
      <w:gridCol w:w="9121"/>
      <w:gridCol w:w="1400"/>
    </w:tblGrid>
    <w:tr w:rsidR="00047A2A" w14:paraId="755229DE" w14:textId="77777777" w:rsidTr="00107187">
      <w:trPr>
        <w:trHeight w:val="1"/>
      </w:trPr>
      <w:tc>
        <w:tcPr>
          <w:tcW w:w="9122" w:type="dxa"/>
          <w:vAlign w:val="center"/>
        </w:tcPr>
        <w:p w14:paraId="4047E579" w14:textId="77777777" w:rsidR="00047A2A" w:rsidRDefault="00047A2A">
          <w:pPr>
            <w:pStyle w:val="ContactDetails"/>
          </w:pPr>
        </w:p>
      </w:tc>
      <w:tc>
        <w:tcPr>
          <w:tcW w:w="1400" w:type="dxa"/>
          <w:shd w:val="clear" w:color="auto" w:fill="E76F34" w:themeFill="accent1"/>
          <w:vAlign w:val="bottom"/>
        </w:tcPr>
        <w:p w14:paraId="213B26F4" w14:textId="77777777" w:rsidR="00047A2A" w:rsidRDefault="00047A2A" w:rsidP="00BB25B8">
          <w:pPr>
            <w:pStyle w:val="Initials"/>
          </w:pPr>
          <w:r>
            <w:t>AS</w:t>
          </w:r>
        </w:p>
      </w:tc>
    </w:tr>
  </w:tbl>
  <w:p w14:paraId="6C1D1192" w14:textId="77777777" w:rsidR="00047A2A" w:rsidRDefault="00047A2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7496783"/>
    <w:multiLevelType w:val="hybridMultilevel"/>
    <w:tmpl w:val="FAFAF36A"/>
    <w:lvl w:ilvl="0" w:tplc="42EE338C">
      <w:start w:val="16"/>
      <w:numFmt w:val="bullet"/>
      <w:lvlText w:val="-"/>
      <w:lvlJc w:val="left"/>
      <w:pPr>
        <w:ind w:left="720" w:hanging="360"/>
      </w:pPr>
      <w:rPr>
        <w:rFonts w:ascii="Rockwell" w:eastAsiaTheme="minorEastAsia" w:hAnsi="Rockwel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706B68"/>
    <w:rsid w:val="00044EC8"/>
    <w:rsid w:val="00047A2A"/>
    <w:rsid w:val="000D2C2E"/>
    <w:rsid w:val="000D66FC"/>
    <w:rsid w:val="00107187"/>
    <w:rsid w:val="00110ABE"/>
    <w:rsid w:val="00127813"/>
    <w:rsid w:val="00177411"/>
    <w:rsid w:val="002B6CDF"/>
    <w:rsid w:val="004354EF"/>
    <w:rsid w:val="00456C1F"/>
    <w:rsid w:val="005565F9"/>
    <w:rsid w:val="00560E8C"/>
    <w:rsid w:val="00620EA4"/>
    <w:rsid w:val="00654772"/>
    <w:rsid w:val="00663153"/>
    <w:rsid w:val="00665D1D"/>
    <w:rsid w:val="00691707"/>
    <w:rsid w:val="006A3C57"/>
    <w:rsid w:val="006D333B"/>
    <w:rsid w:val="00706B68"/>
    <w:rsid w:val="007308A0"/>
    <w:rsid w:val="007F4AE1"/>
    <w:rsid w:val="00810AA1"/>
    <w:rsid w:val="008B19BC"/>
    <w:rsid w:val="009F19E9"/>
    <w:rsid w:val="00A1210B"/>
    <w:rsid w:val="00AA662C"/>
    <w:rsid w:val="00AC7FB3"/>
    <w:rsid w:val="00AE4954"/>
    <w:rsid w:val="00AE6ACB"/>
    <w:rsid w:val="00B41FE5"/>
    <w:rsid w:val="00B95D3C"/>
    <w:rsid w:val="00BA45FF"/>
    <w:rsid w:val="00BB25B8"/>
    <w:rsid w:val="00BF7288"/>
    <w:rsid w:val="00CA56AD"/>
    <w:rsid w:val="00E645F4"/>
    <w:rsid w:val="00EF6DFC"/>
    <w:rsid w:val="00F24660"/>
    <w:rsid w:val="00F606C8"/>
    <w:rsid w:val="00F72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3C56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E76F34"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58595B"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E76F34"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E76F3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7D330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7D330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E76F34"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58595B"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E76F34" w:themeColor="accent1"/>
    </w:rPr>
  </w:style>
  <w:style w:type="character" w:customStyle="1" w:styleId="FooterChar">
    <w:name w:val="Footer Char"/>
    <w:basedOn w:val="DefaultParagraphFont"/>
    <w:link w:val="Footer"/>
    <w:rsid w:val="00F015DE"/>
    <w:rPr>
      <w:b/>
      <w:color w:val="E76F34"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E76F34"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E76F34"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E76F3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E76F34"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E76F3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7D330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7D330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E76F34" w:themeColor="accent1"/>
      </w:pBdr>
      <w:spacing w:before="200" w:after="280"/>
      <w:ind w:left="936" w:right="936"/>
    </w:pPr>
    <w:rPr>
      <w:b/>
      <w:bCs/>
      <w:i/>
      <w:iCs/>
      <w:color w:val="E76F34" w:themeColor="accent1"/>
    </w:rPr>
  </w:style>
  <w:style w:type="character" w:customStyle="1" w:styleId="IntenseQuoteChar">
    <w:name w:val="Intense Quote Char"/>
    <w:basedOn w:val="DefaultParagraphFont"/>
    <w:link w:val="IntenseQuote"/>
    <w:rsid w:val="00F015DE"/>
    <w:rPr>
      <w:b/>
      <w:bCs/>
      <w:i/>
      <w:iCs/>
      <w:color w:val="E76F3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E76F3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BD4D16"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4A4AFBF37A2B34CB0710AD33406C812"/>
        <w:category>
          <w:name w:val="General"/>
          <w:gallery w:val="placeholder"/>
        </w:category>
        <w:types>
          <w:type w:val="bbPlcHdr"/>
        </w:types>
        <w:behaviors>
          <w:behavior w:val="content"/>
        </w:behaviors>
        <w:guid w:val="{CC231D91-1A93-B74B-A053-7111D85DCBCD}"/>
      </w:docPartPr>
      <w:docPartBody>
        <w:p w:rsidR="003777BC" w:rsidRDefault="003777BC">
          <w:pPr>
            <w:pStyle w:val="F4A4AFBF37A2B34CB0710AD33406C812"/>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5EC2AB74E83DC14BA4C74F5E534921A8"/>
        <w:category>
          <w:name w:val="General"/>
          <w:gallery w:val="placeholder"/>
        </w:category>
        <w:types>
          <w:type w:val="bbPlcHdr"/>
        </w:types>
        <w:behaviors>
          <w:behavior w:val="content"/>
        </w:behaviors>
        <w:guid w:val="{9FFC694C-4BC0-9642-A26C-D3A2158024FE}"/>
      </w:docPartPr>
      <w:docPartBody>
        <w:p w:rsidR="003777BC" w:rsidRDefault="003777BC">
          <w:pPr>
            <w:pStyle w:val="5EC2AB74E83DC14BA4C74F5E534921A8"/>
          </w:pPr>
          <w:r>
            <w:t>Lorem ipsum dolor</w:t>
          </w:r>
        </w:p>
      </w:docPartBody>
    </w:docPart>
    <w:docPart>
      <w:docPartPr>
        <w:name w:val="BCAAEC5AA82418429DC5C6A5455F82CF"/>
        <w:category>
          <w:name w:val="General"/>
          <w:gallery w:val="placeholder"/>
        </w:category>
        <w:types>
          <w:type w:val="bbPlcHdr"/>
        </w:types>
        <w:behaviors>
          <w:behavior w:val="content"/>
        </w:behaviors>
        <w:guid w:val="{09FBAE79-AD7F-0646-A468-A3407F543632}"/>
      </w:docPartPr>
      <w:docPartBody>
        <w:p w:rsidR="003777BC" w:rsidRDefault="003777BC">
          <w:pPr>
            <w:pStyle w:val="BCAAEC5AA82418429DC5C6A5455F82CF"/>
          </w:pPr>
          <w:r>
            <w:t>Etiam cursus suscipit enim. Nulla facilisi. Integer eleifend diam eu diam. Donec dapibus enim sollicitudin nulla. Nam hendrerit. Nunc id nisi. Curabitur sed neque. Pellentesque placerat consequat pede.</w:t>
          </w:r>
        </w:p>
      </w:docPartBody>
    </w:docPart>
    <w:docPart>
      <w:docPartPr>
        <w:name w:val="9EAEA77FC9540343892C7F0898825722"/>
        <w:category>
          <w:name w:val="General"/>
          <w:gallery w:val="placeholder"/>
        </w:category>
        <w:types>
          <w:type w:val="bbPlcHdr"/>
        </w:types>
        <w:behaviors>
          <w:behavior w:val="content"/>
        </w:behaviors>
        <w:guid w:val="{B204C750-4DF4-A44D-ACB7-1DBDE8012A77}"/>
      </w:docPartPr>
      <w:docPartBody>
        <w:p w:rsidR="003777BC" w:rsidRDefault="003777BC" w:rsidP="003777BC">
          <w:pPr>
            <w:pStyle w:val="9EAEA77FC9540343892C7F0898825722"/>
          </w:pPr>
          <w:r>
            <w:t>Aliquam dapibus.</w:t>
          </w:r>
        </w:p>
      </w:docPartBody>
    </w:docPart>
    <w:docPart>
      <w:docPartPr>
        <w:name w:val="D7EBAE9FC6A72B468C4D207FF779933D"/>
        <w:category>
          <w:name w:val="General"/>
          <w:gallery w:val="placeholder"/>
        </w:category>
        <w:types>
          <w:type w:val="bbPlcHdr"/>
        </w:types>
        <w:behaviors>
          <w:behavior w:val="content"/>
        </w:behaviors>
        <w:guid w:val="{B88A2E6C-0A27-F945-B114-EE6918362486}"/>
      </w:docPartPr>
      <w:docPartBody>
        <w:p w:rsidR="003777BC" w:rsidRDefault="003777BC" w:rsidP="003777BC">
          <w:pPr>
            <w:pStyle w:val="D7EBAE9FC6A72B468C4D207FF779933D"/>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051A52F8A354AC478165D6246FD59577"/>
        <w:category>
          <w:name w:val="General"/>
          <w:gallery w:val="placeholder"/>
        </w:category>
        <w:types>
          <w:type w:val="bbPlcHdr"/>
        </w:types>
        <w:behaviors>
          <w:behavior w:val="content"/>
        </w:behaviors>
        <w:guid w:val="{0E2A2E35-2172-EF41-9496-024B89E72686}"/>
      </w:docPartPr>
      <w:docPartBody>
        <w:p w:rsidR="003777BC" w:rsidRDefault="003777BC">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3777BC" w:rsidRDefault="003777BC" w:rsidP="003777BC">
          <w:pPr>
            <w:pStyle w:val="051A52F8A354AC478165D6246FD59577"/>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06E8BB1BBD9A874FA65B273066F6CB61"/>
        <w:category>
          <w:name w:val="General"/>
          <w:gallery w:val="placeholder"/>
        </w:category>
        <w:types>
          <w:type w:val="bbPlcHdr"/>
        </w:types>
        <w:behaviors>
          <w:behavior w:val="content"/>
        </w:behaviors>
        <w:guid w:val="{6A7E332D-6A2F-5047-AE2A-09441BC4DE78}"/>
      </w:docPartPr>
      <w:docPartBody>
        <w:p w:rsidR="003777BC" w:rsidRDefault="003777BC" w:rsidP="003777BC">
          <w:pPr>
            <w:pStyle w:val="06E8BB1BBD9A874FA65B273066F6CB61"/>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Rockwell">
    <w:panose1 w:val="02060603020205020403"/>
    <w:charset w:val="00"/>
    <w:family w:val="auto"/>
    <w:pitch w:val="variable"/>
    <w:sig w:usb0="00000003" w:usb1="00000000" w:usb2="00000000" w:usb3="00000000" w:csb0="00000001" w:csb1="00000000"/>
  </w:font>
  <w:font w:name="ＭＳ Ｐゴシック">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7BC"/>
    <w:rsid w:val="000E7200"/>
    <w:rsid w:val="003777BC"/>
    <w:rsid w:val="009859AF"/>
    <w:rsid w:val="00C14D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A4AFBF37A2B34CB0710AD33406C812">
    <w:name w:val="F4A4AFBF37A2B34CB0710AD33406C812"/>
  </w:style>
  <w:style w:type="paragraph" w:customStyle="1" w:styleId="5EC2AB74E83DC14BA4C74F5E534921A8">
    <w:name w:val="5EC2AB74E83DC14BA4C74F5E534921A8"/>
  </w:style>
  <w:style w:type="paragraph" w:customStyle="1" w:styleId="BCAAEC5AA82418429DC5C6A5455F82CF">
    <w:name w:val="BCAAEC5AA82418429DC5C6A5455F82CF"/>
  </w:style>
  <w:style w:type="paragraph" w:customStyle="1" w:styleId="28FA849065B8EB4FB669702919B4664B">
    <w:name w:val="28FA849065B8EB4FB669702919B4664B"/>
  </w:style>
  <w:style w:type="paragraph" w:customStyle="1" w:styleId="6DED3F9BA745BF43833D21A4C67D97BA">
    <w:name w:val="6DED3F9BA745BF43833D21A4C67D97BA"/>
  </w:style>
  <w:style w:type="paragraph" w:styleId="BodyText">
    <w:name w:val="Body Text"/>
    <w:basedOn w:val="Normal"/>
    <w:link w:val="BodyTextChar"/>
    <w:rsid w:val="003777BC"/>
    <w:pPr>
      <w:spacing w:after="200"/>
    </w:pPr>
    <w:rPr>
      <w:rFonts w:eastAsiaTheme="minorHAnsi"/>
      <w:sz w:val="20"/>
      <w:szCs w:val="22"/>
      <w:lang w:eastAsia="en-US"/>
    </w:rPr>
  </w:style>
  <w:style w:type="character" w:customStyle="1" w:styleId="BodyTextChar">
    <w:name w:val="Body Text Char"/>
    <w:basedOn w:val="DefaultParagraphFont"/>
    <w:link w:val="BodyText"/>
    <w:rsid w:val="003777BC"/>
    <w:rPr>
      <w:rFonts w:eastAsiaTheme="minorHAnsi"/>
      <w:sz w:val="20"/>
      <w:szCs w:val="22"/>
      <w:lang w:eastAsia="en-US"/>
    </w:rPr>
  </w:style>
  <w:style w:type="paragraph" w:customStyle="1" w:styleId="29467F51CD514F47BAF178258B9033FA">
    <w:name w:val="29467F51CD514F47BAF178258B9033FA"/>
  </w:style>
  <w:style w:type="paragraph" w:customStyle="1" w:styleId="5563E911FF88A24E889225AE1C349F0D">
    <w:name w:val="5563E911FF88A24E889225AE1C349F0D"/>
  </w:style>
  <w:style w:type="paragraph" w:customStyle="1" w:styleId="0F1D3B6A29D1D2499B5591A7296045D6">
    <w:name w:val="0F1D3B6A29D1D2499B5591A7296045D6"/>
  </w:style>
  <w:style w:type="paragraph" w:customStyle="1" w:styleId="8D16F0DFEC09A24BAE500550EF04F3B1">
    <w:name w:val="8D16F0DFEC09A24BAE500550EF04F3B1"/>
  </w:style>
  <w:style w:type="paragraph" w:customStyle="1" w:styleId="1879AA3CA239DB4C89EAC05B331FF8C0">
    <w:name w:val="1879AA3CA239DB4C89EAC05B331FF8C0"/>
  </w:style>
  <w:style w:type="paragraph" w:customStyle="1" w:styleId="1BE8E9E18BD9B34BAC0D91480BB8C29D">
    <w:name w:val="1BE8E9E18BD9B34BAC0D91480BB8C29D"/>
  </w:style>
  <w:style w:type="paragraph" w:customStyle="1" w:styleId="8822B8CAF596114C82DCA02559888BBE">
    <w:name w:val="8822B8CAF596114C82DCA02559888BBE"/>
  </w:style>
  <w:style w:type="paragraph" w:customStyle="1" w:styleId="9EAEA77FC9540343892C7F0898825722">
    <w:name w:val="9EAEA77FC9540343892C7F0898825722"/>
    <w:rsid w:val="003777BC"/>
  </w:style>
  <w:style w:type="paragraph" w:customStyle="1" w:styleId="D7EBAE9FC6A72B468C4D207FF779933D">
    <w:name w:val="D7EBAE9FC6A72B468C4D207FF779933D"/>
    <w:rsid w:val="003777BC"/>
  </w:style>
  <w:style w:type="paragraph" w:customStyle="1" w:styleId="051A52F8A354AC478165D6246FD59577">
    <w:name w:val="051A52F8A354AC478165D6246FD59577"/>
    <w:rsid w:val="003777BC"/>
  </w:style>
  <w:style w:type="paragraph" w:customStyle="1" w:styleId="06E8BB1BBD9A874FA65B273066F6CB61">
    <w:name w:val="06E8BB1BBD9A874FA65B273066F6CB61"/>
    <w:rsid w:val="003777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Initials Resume 2">
  <a:themeElements>
    <a:clrScheme name="Initials Resume 2">
      <a:dk1>
        <a:sysClr val="windowText" lastClr="000000"/>
      </a:dk1>
      <a:lt1>
        <a:sysClr val="window" lastClr="FFFFFF"/>
      </a:lt1>
      <a:dk2>
        <a:srgbClr val="58595B"/>
      </a:dk2>
      <a:lt2>
        <a:srgbClr val="E7E8E9"/>
      </a:lt2>
      <a:accent1>
        <a:srgbClr val="E76F34"/>
      </a:accent1>
      <a:accent2>
        <a:srgbClr val="D12D27"/>
      </a:accent2>
      <a:accent3>
        <a:srgbClr val="DED091"/>
      </a:accent3>
      <a:accent4>
        <a:srgbClr val="ACB463"/>
      </a:accent4>
      <a:accent5>
        <a:srgbClr val="90BAC4"/>
      </a:accent5>
      <a:accent6>
        <a:srgbClr val="60A1AE"/>
      </a:accent6>
      <a:hlink>
        <a:srgbClr val="F79032"/>
      </a:hlink>
      <a:folHlink>
        <a:srgbClr val="F8C47A"/>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4D79F-4C2D-FF44-9459-49688DBEB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HD:Applications:Microsoft Office 2011:Office:Media:Templates:Print Layout View:Resumes:Corner Resume.dotx</Template>
  <TotalTime>3</TotalTime>
  <Pages>2</Pages>
  <Words>361</Words>
  <Characters>2062</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Stege</dc:creator>
  <cp:keywords/>
  <dc:description/>
  <cp:lastModifiedBy>Microsoft Office User</cp:lastModifiedBy>
  <cp:revision>3</cp:revision>
  <dcterms:created xsi:type="dcterms:W3CDTF">2016-05-17T16:57:00Z</dcterms:created>
  <dcterms:modified xsi:type="dcterms:W3CDTF">2016-05-17T17:02:00Z</dcterms:modified>
  <cp:category/>
</cp:coreProperties>
</file>